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F6382" w14:textId="77777777" w:rsidR="00110679" w:rsidRPr="00BB415B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BB415B">
        <w:rPr>
          <w:rFonts w:ascii="Helvetica" w:hAnsi="Helvetica" w:cs="Helvetica"/>
          <w:color w:val="000000"/>
        </w:rPr>
        <w:t>Project Members:</w:t>
      </w:r>
    </w:p>
    <w:p w14:paraId="60E4A91B" w14:textId="77777777" w:rsidR="00BB415B" w:rsidRPr="00BB415B" w:rsidRDefault="00BB41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BB415B">
        <w:rPr>
          <w:rFonts w:ascii="Helvetica" w:hAnsi="Helvetica" w:cs="Helvetica"/>
          <w:i/>
          <w:iCs/>
          <w:color w:val="000000"/>
        </w:rPr>
        <w:t>Levi Thompson</w:t>
      </w:r>
    </w:p>
    <w:p w14:paraId="40A48482" w14:textId="77777777" w:rsidR="00BB415B" w:rsidRPr="00BB415B" w:rsidRDefault="00BB41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BB415B">
        <w:rPr>
          <w:rFonts w:ascii="Helvetica" w:hAnsi="Helvetica" w:cs="Helvetica"/>
          <w:i/>
          <w:iCs/>
          <w:color w:val="000000"/>
        </w:rPr>
        <w:t>Abdul Koroma</w:t>
      </w:r>
      <w:r w:rsidRPr="00BB415B">
        <w:rPr>
          <w:rFonts w:ascii="Helvetica" w:hAnsi="Helvetica" w:cs="Helvetica"/>
          <w:i/>
          <w:color w:val="000000"/>
        </w:rPr>
        <w:t xml:space="preserve"> </w:t>
      </w:r>
    </w:p>
    <w:p w14:paraId="49B6009E" w14:textId="77777777" w:rsidR="00BB415B" w:rsidRPr="00BB415B" w:rsidRDefault="00BB41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BB415B">
        <w:rPr>
          <w:rFonts w:ascii="Helvetica" w:hAnsi="Helvetica" w:cs="Helvetica"/>
          <w:i/>
          <w:iCs/>
          <w:color w:val="000000"/>
        </w:rPr>
        <w:t>Jasper Early</w:t>
      </w:r>
      <w:r w:rsidRPr="00BB415B">
        <w:rPr>
          <w:rFonts w:ascii="Helvetica" w:hAnsi="Helvetica" w:cs="Helvetica"/>
          <w:i/>
          <w:color w:val="000000"/>
        </w:rPr>
        <w:t xml:space="preserve"> </w:t>
      </w:r>
    </w:p>
    <w:p w14:paraId="3E8F00BE" w14:textId="33EA1E1C" w:rsidR="00CE428E" w:rsidRPr="00BB415B" w:rsidRDefault="00BB415B" w:rsidP="00BB415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BB415B">
        <w:rPr>
          <w:rFonts w:ascii="Helvetica" w:hAnsi="Helvetica" w:cs="Helvetica"/>
          <w:i/>
          <w:iCs/>
          <w:color w:val="000000"/>
        </w:rPr>
        <w:t>Tristan Weigand</w:t>
      </w:r>
      <w:r w:rsidRPr="00BB415B">
        <w:rPr>
          <w:rFonts w:ascii="Helvetica" w:hAnsi="Helvetica" w:cs="Helvetica"/>
          <w:i/>
          <w:color w:val="000000"/>
        </w:rPr>
        <w:t xml:space="preserve">  </w:t>
      </w:r>
    </w:p>
    <w:p w14:paraId="0F1C3CE9" w14:textId="77777777" w:rsidR="00110679" w:rsidRPr="00BB415B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BB415B"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49597FD9" w14:textId="15015CEB" w:rsidR="00CE428E" w:rsidRPr="00BB415B" w:rsidRDefault="00BB415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BB415B">
        <w:rPr>
          <w:rFonts w:ascii="Helvetica" w:hAnsi="Helvetica" w:cs="Helvetica"/>
          <w:i/>
          <w:color w:val="000000"/>
          <w:sz w:val="24"/>
          <w:szCs w:val="24"/>
        </w:rPr>
        <w:t xml:space="preserve">Reading literature providing background on project </w:t>
      </w:r>
      <w:r w:rsidRPr="00BB415B">
        <w:rPr>
          <w:rFonts w:ascii="Helvetica" w:hAnsi="Helvetica" w:cs="Helvetica"/>
          <w:i/>
          <w:color w:val="000000"/>
          <w:sz w:val="24"/>
          <w:szCs w:val="24"/>
        </w:rPr>
        <w:t>–</w:t>
      </w:r>
      <w:r w:rsidRPr="00BB415B">
        <w:rPr>
          <w:rFonts w:ascii="Helvetica" w:hAnsi="Helvetica" w:cs="Helvetica"/>
          <w:i/>
          <w:color w:val="000000"/>
          <w:sz w:val="24"/>
          <w:szCs w:val="24"/>
        </w:rPr>
        <w:t xml:space="preserve"> Whole Team</w:t>
      </w:r>
    </w:p>
    <w:p w14:paraId="098A936F" w14:textId="74D42C82" w:rsidR="008F4D0B" w:rsidRPr="00BB415B" w:rsidRDefault="00BB415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BB415B">
        <w:rPr>
          <w:rFonts w:ascii="Helvetica" w:hAnsi="Helvetica" w:cs="Helvetica"/>
          <w:i/>
          <w:color w:val="000000"/>
          <w:sz w:val="24"/>
          <w:szCs w:val="24"/>
        </w:rPr>
        <w:t xml:space="preserve">Creating GitHub Repository </w:t>
      </w:r>
      <w:r w:rsidRPr="00BB415B">
        <w:rPr>
          <w:rFonts w:ascii="Helvetica" w:hAnsi="Helvetica" w:cs="Helvetica"/>
          <w:i/>
          <w:color w:val="000000"/>
          <w:sz w:val="24"/>
          <w:szCs w:val="24"/>
        </w:rPr>
        <w:t>–</w:t>
      </w:r>
      <w:r w:rsidRPr="00BB415B">
        <w:rPr>
          <w:rFonts w:ascii="Helvetica" w:hAnsi="Helvetica" w:cs="Helvetica"/>
          <w:i/>
          <w:color w:val="000000"/>
          <w:sz w:val="24"/>
          <w:szCs w:val="24"/>
        </w:rPr>
        <w:t xml:space="preserve"> Levi</w:t>
      </w:r>
    </w:p>
    <w:p w14:paraId="2446B682" w14:textId="77777777" w:rsidR="00CE428E" w:rsidRPr="00BB415B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BB415B">
        <w:rPr>
          <w:rFonts w:ascii="Helvetica" w:hAnsi="Helvetica" w:cs="Helvetica"/>
          <w:color w:val="000000"/>
        </w:rPr>
        <w:tab/>
      </w:r>
    </w:p>
    <w:p w14:paraId="47D46102" w14:textId="77777777" w:rsidR="00CE428E" w:rsidRPr="00BB415B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  <w:sz w:val="24"/>
          <w:szCs w:val="24"/>
        </w:rPr>
      </w:pPr>
    </w:p>
    <w:p w14:paraId="399A6404" w14:textId="77777777" w:rsidR="00CE428E" w:rsidRPr="00BB415B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72FBC292" w14:textId="77777777" w:rsidR="00110679" w:rsidRPr="00BB415B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BB415B"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 w:rsidRPr="00BB415B">
        <w:rPr>
          <w:rFonts w:ascii="Helvetica" w:hAnsi="Helvetica" w:cs="Helvetica"/>
          <w:color w:val="000000"/>
        </w:rPr>
        <w:t xml:space="preserve">) </w:t>
      </w:r>
    </w:p>
    <w:p w14:paraId="3F644211" w14:textId="4AE41B23" w:rsidR="00CE428E" w:rsidRPr="00BB415B" w:rsidRDefault="00BB41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BB415B">
        <w:rPr>
          <w:rFonts w:ascii="Helvetica" w:hAnsi="Helvetica" w:cs="Helvetica"/>
          <w:i/>
          <w:color w:val="000000"/>
        </w:rPr>
        <w:t xml:space="preserve">Attend Community Engagement Evaluation </w:t>
      </w:r>
      <w:r w:rsidRPr="00BB415B">
        <w:rPr>
          <w:rFonts w:ascii="Helvetica" w:hAnsi="Helvetica" w:cs="Helvetica"/>
          <w:i/>
          <w:color w:val="000000"/>
        </w:rPr>
        <w:t>–</w:t>
      </w:r>
      <w:r w:rsidRPr="00BB415B">
        <w:rPr>
          <w:rFonts w:ascii="Helvetica" w:hAnsi="Helvetica" w:cs="Helvetica"/>
          <w:i/>
          <w:color w:val="000000"/>
        </w:rPr>
        <w:t xml:space="preserve"> On Wednesday</w:t>
      </w:r>
    </w:p>
    <w:p w14:paraId="044756BA" w14:textId="4FED852C" w:rsidR="008F4D0B" w:rsidRPr="00BB415B" w:rsidRDefault="00BB41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BB415B">
        <w:rPr>
          <w:rFonts w:ascii="Helvetica" w:hAnsi="Helvetica" w:cs="Helvetica"/>
          <w:i/>
          <w:color w:val="000000"/>
        </w:rPr>
        <w:t xml:space="preserve">Create Athena Accounts </w:t>
      </w:r>
      <w:r w:rsidRPr="00BB415B">
        <w:rPr>
          <w:rFonts w:ascii="Helvetica" w:hAnsi="Helvetica" w:cs="Helvetica"/>
          <w:i/>
          <w:color w:val="000000"/>
        </w:rPr>
        <w:t>–</w:t>
      </w:r>
      <w:r w:rsidRPr="00BB415B">
        <w:rPr>
          <w:rFonts w:ascii="Helvetica" w:hAnsi="Helvetica" w:cs="Helvetica"/>
          <w:i/>
          <w:color w:val="000000"/>
        </w:rPr>
        <w:t xml:space="preserve"> By next meeting </w:t>
      </w:r>
      <w:r w:rsidRPr="00BB415B">
        <w:rPr>
          <w:rFonts w:ascii="Helvetica" w:hAnsi="Helvetica" w:cs="Helvetica"/>
          <w:i/>
          <w:color w:val="000000"/>
        </w:rPr>
        <w:t>–</w:t>
      </w:r>
      <w:r w:rsidRPr="00BB415B">
        <w:rPr>
          <w:rFonts w:ascii="Helvetica" w:hAnsi="Helvetica" w:cs="Helvetica"/>
          <w:i/>
          <w:color w:val="000000"/>
        </w:rPr>
        <w:t xml:space="preserve"> Whole Team</w:t>
      </w:r>
    </w:p>
    <w:p w14:paraId="3FD6DB29" w14:textId="77777777" w:rsidR="008F4D0B" w:rsidRPr="00BB415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30A29993" w14:textId="77777777" w:rsidR="00000000" w:rsidRPr="00BB415B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BB415B">
        <w:rPr>
          <w:rFonts w:ascii="Helvetica" w:hAnsi="Helvetica" w:cs="Helvetica"/>
          <w:color w:val="000000"/>
        </w:rPr>
        <w:t>List of issues, problems, or conce</w:t>
      </w:r>
      <w:r w:rsidR="00CE428E" w:rsidRPr="00BB415B">
        <w:rPr>
          <w:rFonts w:ascii="Helvetica" w:hAnsi="Helvetica" w:cs="Helvetica"/>
          <w:color w:val="000000"/>
        </w:rPr>
        <w:t>rn(s)</w:t>
      </w:r>
    </w:p>
    <w:p w14:paraId="68EA6288" w14:textId="5E3590A8" w:rsidR="008F4D0B" w:rsidRPr="00BB415B" w:rsidRDefault="00BB41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BB415B">
        <w:rPr>
          <w:rFonts w:ascii="Helvetica" w:hAnsi="Helvetica" w:cs="Helvetica"/>
          <w:i/>
          <w:color w:val="000000"/>
        </w:rPr>
        <w:t>Concern</w:t>
      </w:r>
      <w:r w:rsidR="008F4D0B" w:rsidRPr="00BB415B">
        <w:rPr>
          <w:rFonts w:ascii="Helvetica" w:hAnsi="Helvetica" w:cs="Helvetica"/>
          <w:i/>
          <w:color w:val="000000"/>
        </w:rPr>
        <w:t xml:space="preserve"> – </w:t>
      </w:r>
      <w:r w:rsidRPr="00BB415B">
        <w:rPr>
          <w:rFonts w:ascii="Helvetica" w:hAnsi="Helvetica" w:cs="Helvetica"/>
          <w:i/>
          <w:color w:val="000000"/>
        </w:rPr>
        <w:t>GitHub of previous project unavailable</w:t>
      </w:r>
    </w:p>
    <w:p w14:paraId="02D2FC36" w14:textId="564CD031" w:rsidR="008F4D0B" w:rsidRPr="00BB415B" w:rsidRDefault="00BB415B" w:rsidP="00BB415B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BB415B">
        <w:rPr>
          <w:rFonts w:ascii="Helvetica" w:hAnsi="Helvetica" w:cs="Helvetica"/>
          <w:i/>
          <w:color w:val="000000"/>
        </w:rPr>
        <w:t>Being resolved, sponsor will add us to private GitHub</w:t>
      </w:r>
    </w:p>
    <w:sectPr w:rsidR="008F4D0B" w:rsidRPr="00BB415B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88029" w14:textId="77777777" w:rsidR="00900EFC" w:rsidRDefault="00900EFC" w:rsidP="00110679">
      <w:pPr>
        <w:spacing w:after="0" w:line="240" w:lineRule="auto"/>
      </w:pPr>
      <w:r>
        <w:separator/>
      </w:r>
    </w:p>
  </w:endnote>
  <w:endnote w:type="continuationSeparator" w:id="0">
    <w:p w14:paraId="31277FA1" w14:textId="77777777" w:rsidR="00900EFC" w:rsidRDefault="00900EFC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1DC3B" w14:textId="77777777" w:rsidR="00F15F74" w:rsidRDefault="00F15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DB44C" w14:textId="77777777" w:rsidR="00F15F74" w:rsidRDefault="00F15F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3BCF2" w14:textId="77777777" w:rsidR="00F15F74" w:rsidRDefault="00F15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928AE" w14:textId="77777777" w:rsidR="00900EFC" w:rsidRDefault="00900EFC" w:rsidP="00110679">
      <w:pPr>
        <w:spacing w:after="0" w:line="240" w:lineRule="auto"/>
      </w:pPr>
      <w:r>
        <w:separator/>
      </w:r>
    </w:p>
  </w:footnote>
  <w:footnote w:type="continuationSeparator" w:id="0">
    <w:p w14:paraId="466783A4" w14:textId="77777777" w:rsidR="00900EFC" w:rsidRDefault="00900EFC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990A1" w14:textId="77777777" w:rsidR="00F15F74" w:rsidRDefault="00F15F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679F3" w14:textId="4B10FFF3" w:rsidR="00110679" w:rsidRDefault="008F4D0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="00BF0ED6">
      <w:rPr>
        <w:b/>
        <w:sz w:val="32"/>
        <w:szCs w:val="32"/>
      </w:rPr>
      <w:t>-25-336</w:t>
    </w:r>
    <w:r w:rsidR="00BF0ED6" w:rsidRPr="00110679">
      <w:rPr>
        <w:b/>
        <w:sz w:val="32"/>
        <w:szCs w:val="32"/>
      </w:rPr>
      <w:t xml:space="preserve"> - </w:t>
    </w:r>
    <w:proofErr w:type="spellStart"/>
    <w:r w:rsidR="00BF0ED6" w:rsidRPr="00110679">
      <w:rPr>
        <w:b/>
        <w:sz w:val="32"/>
        <w:szCs w:val="32"/>
      </w:rPr>
      <w:t>CNeR</w:t>
    </w:r>
    <w:proofErr w:type="spellEnd"/>
  </w:p>
  <w:p w14:paraId="01C1360C" w14:textId="6A13A56B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  <w:r w:rsidR="00BF0ED6">
      <w:rPr>
        <w:b/>
        <w:sz w:val="32"/>
        <w:szCs w:val="32"/>
      </w:rPr>
      <w:t xml:space="preserve"> 1</w:t>
    </w:r>
  </w:p>
  <w:p w14:paraId="6C432ADF" w14:textId="79FD0A57" w:rsidR="00110679" w:rsidRPr="008F4D0B" w:rsidRDefault="00BF0ED6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9/12/24</w:t>
    </w:r>
  </w:p>
  <w:p w14:paraId="67D095E9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C6BC43" wp14:editId="0D311608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80882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6B1C4" w14:textId="77777777" w:rsidR="00F15F74" w:rsidRDefault="00F15F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592859">
    <w:abstractNumId w:val="1"/>
  </w:num>
  <w:num w:numId="2" w16cid:durableId="14964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5B"/>
    <w:rsid w:val="001062DD"/>
    <w:rsid w:val="00110679"/>
    <w:rsid w:val="002A7A77"/>
    <w:rsid w:val="00557F59"/>
    <w:rsid w:val="00671386"/>
    <w:rsid w:val="00814AEF"/>
    <w:rsid w:val="008F4D0B"/>
    <w:rsid w:val="00900EFC"/>
    <w:rsid w:val="00AD3211"/>
    <w:rsid w:val="00BB415B"/>
    <w:rsid w:val="00BF0ED6"/>
    <w:rsid w:val="00C17343"/>
    <w:rsid w:val="00C82ACA"/>
    <w:rsid w:val="00CD1F18"/>
    <w:rsid w:val="00CE428E"/>
    <w:rsid w:val="00ED768A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8FB27"/>
  <w15:chartTrackingRefBased/>
  <w15:docId w15:val="{477A74E5-DAAF-475B-ACDF-545CB90C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rl\Download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17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jearl</dc:creator>
  <cp:keywords/>
  <dc:description/>
  <cp:lastModifiedBy>Jasper Early</cp:lastModifiedBy>
  <cp:revision>1</cp:revision>
  <dcterms:created xsi:type="dcterms:W3CDTF">2024-09-12T22:23:00Z</dcterms:created>
  <dcterms:modified xsi:type="dcterms:W3CDTF">2024-09-12T22:40:00Z</dcterms:modified>
</cp:coreProperties>
</file>